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973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4500F0" w14:paraId="6C54D219" w14:textId="77777777" w:rsidTr="004500F0">
        <w:trPr>
          <w:trHeight w:val="2880"/>
        </w:trPr>
        <w:tc>
          <w:tcPr>
            <w:tcW w:w="2610" w:type="dxa"/>
            <w:gridSpan w:val="5"/>
          </w:tcPr>
          <w:p w14:paraId="4228824C" w14:textId="7ECFF715" w:rsidR="004500F0" w:rsidRDefault="004500F0" w:rsidP="004500F0"/>
        </w:tc>
        <w:tc>
          <w:tcPr>
            <w:tcW w:w="7470" w:type="dxa"/>
            <w:gridSpan w:val="3"/>
          </w:tcPr>
          <w:p w14:paraId="271B6338" w14:textId="77777777" w:rsidR="004500F0" w:rsidRDefault="004500F0" w:rsidP="004500F0">
            <w:pPr>
              <w:pStyle w:val="Title"/>
              <w:spacing w:after="0"/>
            </w:pPr>
            <w:r>
              <w:t>Shravan yadav</w:t>
            </w:r>
          </w:p>
          <w:p w14:paraId="60BA2B5E" w14:textId="77777777" w:rsidR="004500F0" w:rsidRDefault="004500F0" w:rsidP="004500F0">
            <w:pPr>
              <w:pStyle w:val="Subtitle"/>
            </w:pPr>
            <w:r>
              <w:t xml:space="preserve"> | 9152233910 | shravany0507@gmail.com |</w:t>
            </w:r>
            <w:r w:rsidRPr="00CF1A49">
              <w:t xml:space="preserve"> </w:t>
            </w:r>
          </w:p>
          <w:p w14:paraId="611E8EB0" w14:textId="77777777" w:rsidR="004500F0" w:rsidRDefault="004500F0" w:rsidP="004500F0">
            <w:r w:rsidRPr="004500F0">
              <w:t>I want to do well in IT field, want to have good experience related to technology and want to live a good life happily.</w:t>
            </w:r>
          </w:p>
        </w:tc>
      </w:tr>
      <w:tr w:rsidR="004500F0" w14:paraId="44D16DCE" w14:textId="77777777" w:rsidTr="004500F0">
        <w:trPr>
          <w:trHeight w:val="900"/>
        </w:trPr>
        <w:tc>
          <w:tcPr>
            <w:tcW w:w="10080" w:type="dxa"/>
            <w:gridSpan w:val="8"/>
          </w:tcPr>
          <w:p w14:paraId="0D0CF2F6" w14:textId="77777777" w:rsidR="004500F0" w:rsidRPr="00667329" w:rsidRDefault="004500F0" w:rsidP="004500F0">
            <w:pPr>
              <w:pStyle w:val="Heading1"/>
            </w:pPr>
            <w:sdt>
              <w:sdtPr>
                <w:id w:val="-1983300934"/>
                <w:placeholder>
                  <w:docPart w:val="1FF83F929A784F008F864EAF5A344343"/>
                </w:placeholder>
                <w:temporary/>
                <w:showingPlcHdr/>
                <w15:appearance w15:val="hidden"/>
              </w:sdtPr>
              <w:sdtContent>
                <w:r w:rsidRPr="00CF1A49">
                  <w:t>Experience</w:t>
                </w:r>
              </w:sdtContent>
            </w:sdt>
          </w:p>
        </w:tc>
      </w:tr>
      <w:tr w:rsidR="004500F0" w14:paraId="3EC4A01E" w14:textId="77777777" w:rsidTr="004500F0">
        <w:trPr>
          <w:trHeight w:val="783"/>
        </w:trPr>
        <w:tc>
          <w:tcPr>
            <w:tcW w:w="1260" w:type="dxa"/>
          </w:tcPr>
          <w:p w14:paraId="316E58A5" w14:textId="77777777" w:rsidR="004500F0" w:rsidRPr="00C57CCB" w:rsidRDefault="004500F0" w:rsidP="004500F0">
            <w:pPr>
              <w:pStyle w:val="Heading3"/>
              <w:rPr>
                <w:sz w:val="72"/>
                <w:szCs w:val="72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14B7F7D" w14:textId="77777777" w:rsidR="004500F0" w:rsidRDefault="004500F0" w:rsidP="004500F0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866DE89" w14:textId="77777777" w:rsidR="004500F0" w:rsidRDefault="004500F0" w:rsidP="004500F0"/>
        </w:tc>
        <w:tc>
          <w:tcPr>
            <w:tcW w:w="180" w:type="dxa"/>
          </w:tcPr>
          <w:p w14:paraId="1D741EFD" w14:textId="77777777" w:rsidR="004500F0" w:rsidRPr="005579C9" w:rsidRDefault="004500F0" w:rsidP="004500F0"/>
        </w:tc>
        <w:tc>
          <w:tcPr>
            <w:tcW w:w="8100" w:type="dxa"/>
            <w:gridSpan w:val="4"/>
          </w:tcPr>
          <w:p w14:paraId="0AD59513" w14:textId="77777777" w:rsidR="004500F0" w:rsidRPr="00C57CCB" w:rsidRDefault="004500F0" w:rsidP="004500F0">
            <w:pPr>
              <w:pStyle w:val="Heading2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fresher</w:t>
            </w:r>
          </w:p>
        </w:tc>
      </w:tr>
      <w:tr w:rsidR="004500F0" w:rsidRPr="00AD0D32" w14:paraId="53F11463" w14:textId="77777777" w:rsidTr="004500F0">
        <w:trPr>
          <w:trHeight w:val="720"/>
        </w:trPr>
        <w:tc>
          <w:tcPr>
            <w:tcW w:w="10080" w:type="dxa"/>
            <w:gridSpan w:val="8"/>
          </w:tcPr>
          <w:p w14:paraId="183F6ACE" w14:textId="77777777" w:rsidR="004500F0" w:rsidRPr="00AD0D32" w:rsidRDefault="004500F0" w:rsidP="004500F0"/>
        </w:tc>
      </w:tr>
      <w:tr w:rsidR="004500F0" w14:paraId="6012F993" w14:textId="77777777" w:rsidTr="004500F0">
        <w:trPr>
          <w:trHeight w:val="907"/>
        </w:trPr>
        <w:tc>
          <w:tcPr>
            <w:tcW w:w="10080" w:type="dxa"/>
            <w:gridSpan w:val="8"/>
          </w:tcPr>
          <w:p w14:paraId="62A7F29A" w14:textId="77777777" w:rsidR="004500F0" w:rsidRPr="00667329" w:rsidRDefault="004500F0" w:rsidP="004500F0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</w:p>
        </w:tc>
      </w:tr>
      <w:tr w:rsidR="004500F0" w14:paraId="5E308C36" w14:textId="77777777" w:rsidTr="004500F0">
        <w:trPr>
          <w:trHeight w:val="270"/>
        </w:trPr>
        <w:tc>
          <w:tcPr>
            <w:tcW w:w="1260" w:type="dxa"/>
            <w:vMerge w:val="restart"/>
          </w:tcPr>
          <w:p w14:paraId="52FD715D" w14:textId="77777777" w:rsidR="004500F0" w:rsidRDefault="004500F0" w:rsidP="004500F0">
            <w:pPr>
              <w:pStyle w:val="Heading3"/>
            </w:pPr>
            <w:r>
              <w:t>year 2019-20</w:t>
            </w:r>
          </w:p>
          <w:p w14:paraId="5FF2EB61" w14:textId="77777777" w:rsidR="004500F0" w:rsidRDefault="004500F0" w:rsidP="004500F0">
            <w:pPr>
              <w:pStyle w:val="Heading3"/>
            </w:pPr>
            <w:r>
              <w:t>ssc board</w:t>
            </w:r>
          </w:p>
        </w:tc>
        <w:tc>
          <w:tcPr>
            <w:tcW w:w="540" w:type="dxa"/>
            <w:gridSpan w:val="2"/>
          </w:tcPr>
          <w:p w14:paraId="053CC5FA" w14:textId="77777777" w:rsidR="004500F0" w:rsidRDefault="004500F0" w:rsidP="004500F0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E65440A" wp14:editId="7DF00FDE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AAEA9CE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783C437" w14:textId="77777777" w:rsidR="004500F0" w:rsidRPr="005579C9" w:rsidRDefault="004500F0" w:rsidP="004500F0"/>
        </w:tc>
        <w:tc>
          <w:tcPr>
            <w:tcW w:w="8100" w:type="dxa"/>
            <w:gridSpan w:val="4"/>
            <w:vMerge w:val="restart"/>
          </w:tcPr>
          <w:p w14:paraId="650B34E4" w14:textId="77777777" w:rsidR="004500F0" w:rsidRPr="004823C2" w:rsidRDefault="004500F0" w:rsidP="004500F0">
            <w:pPr>
              <w:pStyle w:val="Heading2"/>
            </w:pPr>
            <w:r>
              <w:t>s.</w:t>
            </w:r>
            <w:proofErr w:type="gramStart"/>
            <w:r>
              <w:t>s.vidyalaya</w:t>
            </w:r>
            <w:proofErr w:type="gramEnd"/>
            <w:r>
              <w:t xml:space="preserve"> high school,mumbai,maharashtra</w:t>
            </w:r>
          </w:p>
          <w:p w14:paraId="79F8F088" w14:textId="77777777" w:rsidR="004500F0" w:rsidRPr="005579C9" w:rsidRDefault="004500F0" w:rsidP="004500F0">
            <w:r>
              <w:t xml:space="preserve">Received </w:t>
            </w:r>
            <w:proofErr w:type="gramStart"/>
            <w:r>
              <w:t>the  award</w:t>
            </w:r>
            <w:proofErr w:type="gramEnd"/>
            <w:r>
              <w:t xml:space="preserve"> for maintaining average grade in exam. 81.2%.</w:t>
            </w:r>
          </w:p>
        </w:tc>
      </w:tr>
      <w:tr w:rsidR="004500F0" w14:paraId="757C3843" w14:textId="77777777" w:rsidTr="004500F0">
        <w:trPr>
          <w:trHeight w:val="783"/>
        </w:trPr>
        <w:tc>
          <w:tcPr>
            <w:tcW w:w="1260" w:type="dxa"/>
            <w:vMerge/>
          </w:tcPr>
          <w:p w14:paraId="077FE8BC" w14:textId="77777777" w:rsidR="004500F0" w:rsidRDefault="004500F0" w:rsidP="004500F0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110241A" w14:textId="77777777" w:rsidR="004500F0" w:rsidRDefault="004500F0" w:rsidP="004500F0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7345CEF0" w14:textId="77777777" w:rsidR="004500F0" w:rsidRDefault="004500F0" w:rsidP="004500F0"/>
        </w:tc>
        <w:tc>
          <w:tcPr>
            <w:tcW w:w="180" w:type="dxa"/>
          </w:tcPr>
          <w:p w14:paraId="5820B0B1" w14:textId="77777777" w:rsidR="004500F0" w:rsidRPr="005579C9" w:rsidRDefault="004500F0" w:rsidP="004500F0"/>
        </w:tc>
        <w:tc>
          <w:tcPr>
            <w:tcW w:w="8100" w:type="dxa"/>
            <w:gridSpan w:val="4"/>
            <w:vMerge/>
          </w:tcPr>
          <w:p w14:paraId="79275887" w14:textId="77777777" w:rsidR="004500F0" w:rsidRPr="005579C9" w:rsidRDefault="004500F0" w:rsidP="004500F0"/>
        </w:tc>
      </w:tr>
      <w:tr w:rsidR="004500F0" w14:paraId="45917F83" w14:textId="77777777" w:rsidTr="004500F0">
        <w:trPr>
          <w:trHeight w:val="180"/>
        </w:trPr>
        <w:tc>
          <w:tcPr>
            <w:tcW w:w="1260" w:type="dxa"/>
            <w:vMerge w:val="restart"/>
          </w:tcPr>
          <w:p w14:paraId="3987610B" w14:textId="77777777" w:rsidR="004500F0" w:rsidRDefault="004500F0" w:rsidP="004500F0">
            <w:pPr>
              <w:pStyle w:val="Heading3"/>
            </w:pPr>
            <w:r>
              <w:t>year 2021-22</w:t>
            </w:r>
          </w:p>
          <w:p w14:paraId="19A2C2D5" w14:textId="77777777" w:rsidR="004500F0" w:rsidRDefault="004500F0" w:rsidP="004500F0">
            <w:pPr>
              <w:pStyle w:val="Heading3"/>
            </w:pPr>
            <w:r>
              <w:t>hsc board</w:t>
            </w:r>
          </w:p>
          <w:p w14:paraId="14192512" w14:textId="77777777" w:rsidR="004500F0" w:rsidRDefault="004500F0" w:rsidP="004500F0">
            <w:pPr>
              <w:pStyle w:val="Heading3"/>
            </w:pPr>
          </w:p>
          <w:p w14:paraId="23AFE627" w14:textId="77777777" w:rsidR="004500F0" w:rsidRDefault="004500F0" w:rsidP="004500F0">
            <w:pPr>
              <w:pStyle w:val="Heading3"/>
            </w:pPr>
          </w:p>
          <w:p w14:paraId="2E1D2C01" w14:textId="77777777" w:rsidR="004500F0" w:rsidRDefault="004500F0" w:rsidP="004500F0">
            <w:pPr>
              <w:pStyle w:val="Heading3"/>
            </w:pPr>
            <w:r>
              <w:t>year 2022-current year</w:t>
            </w:r>
          </w:p>
          <w:p w14:paraId="302DE0EE" w14:textId="77777777" w:rsidR="004500F0" w:rsidRDefault="004500F0" w:rsidP="004500F0">
            <w:pPr>
              <w:pStyle w:val="Heading3"/>
            </w:pPr>
            <w:r>
              <w:t>(under</w:t>
            </w:r>
          </w:p>
          <w:p w14:paraId="6B1AD7A3" w14:textId="77777777" w:rsidR="004500F0" w:rsidRDefault="004500F0" w:rsidP="004500F0">
            <w:pPr>
              <w:pStyle w:val="Heading3"/>
            </w:pPr>
            <w:r>
              <w:t>graduation)</w:t>
            </w:r>
          </w:p>
        </w:tc>
        <w:tc>
          <w:tcPr>
            <w:tcW w:w="540" w:type="dxa"/>
            <w:gridSpan w:val="2"/>
          </w:tcPr>
          <w:p w14:paraId="7FCF657F" w14:textId="77777777" w:rsidR="004500F0" w:rsidRDefault="004500F0" w:rsidP="004500F0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D9DA87D" wp14:editId="2455B288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48C04B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275BEE2" w14:textId="77777777" w:rsidR="004500F0" w:rsidRPr="00C57CCB" w:rsidRDefault="004500F0" w:rsidP="004500F0">
            <w:pPr>
              <w:rPr>
                <w:sz w:val="48"/>
                <w:szCs w:val="48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0A28C6C9" w14:textId="77777777" w:rsidR="004500F0" w:rsidRDefault="004500F0" w:rsidP="004500F0">
            <w:pPr>
              <w:pStyle w:val="Heading2"/>
            </w:pPr>
            <w:r>
              <w:t xml:space="preserve">SANSKARDHAM JUNIOR COLLEGE OF </w:t>
            </w:r>
            <w:proofErr w:type="gramStart"/>
            <w:r>
              <w:t>science,mumbai.maharashtra</w:t>
            </w:r>
            <w:proofErr w:type="gramEnd"/>
          </w:p>
          <w:p w14:paraId="595EC8F6" w14:textId="77777777" w:rsidR="004500F0" w:rsidRDefault="004500F0" w:rsidP="004500F0">
            <w:r>
              <w:t>I PASSED OUT WITH 48.44% SCIENCE STREAM.</w:t>
            </w:r>
          </w:p>
          <w:p w14:paraId="24506B32" w14:textId="77777777" w:rsidR="004500F0" w:rsidRDefault="004500F0" w:rsidP="004500F0"/>
          <w:p w14:paraId="3C2D313C" w14:textId="77777777" w:rsidR="004500F0" w:rsidRDefault="004500F0" w:rsidP="004500F0"/>
          <w:p w14:paraId="2CC69CFF" w14:textId="77777777" w:rsidR="004500F0" w:rsidRDefault="004500F0" w:rsidP="004500F0">
            <w:pPr>
              <w:pStyle w:val="Heading2"/>
            </w:pPr>
            <w:r>
              <w:t xml:space="preserve">smt.kamaladevi gauridutt mittal </w:t>
            </w:r>
            <w:proofErr w:type="gramStart"/>
            <w:r>
              <w:t>college,mumbai</w:t>
            </w:r>
            <w:proofErr w:type="gramEnd"/>
            <w:r>
              <w:t>,maharashtra</w:t>
            </w:r>
          </w:p>
          <w:p w14:paraId="5A81A014" w14:textId="77777777" w:rsidR="004500F0" w:rsidRDefault="004500F0" w:rsidP="004500F0">
            <w:pPr>
              <w:pStyle w:val="Heading2"/>
            </w:pPr>
            <w:r>
              <w:t>(university of mumbai)</w:t>
            </w:r>
          </w:p>
          <w:p w14:paraId="39E6F702" w14:textId="77777777" w:rsidR="004500F0" w:rsidRDefault="004500F0" w:rsidP="004500F0">
            <w:r>
              <w:t>CURRENTLY DOING BSC.IT.</w:t>
            </w:r>
          </w:p>
          <w:p w14:paraId="6C9ED619" w14:textId="77777777" w:rsidR="004500F0" w:rsidRDefault="004500F0" w:rsidP="004500F0">
            <w:pPr>
              <w:pStyle w:val="Heading2"/>
            </w:pPr>
          </w:p>
          <w:p w14:paraId="24887D23" w14:textId="77777777" w:rsidR="004500F0" w:rsidRDefault="004500F0" w:rsidP="004500F0"/>
          <w:p w14:paraId="23356B87" w14:textId="77777777" w:rsidR="004500F0" w:rsidRDefault="004500F0" w:rsidP="004500F0"/>
          <w:p w14:paraId="536ADC47" w14:textId="77777777" w:rsidR="004500F0" w:rsidRPr="005579C9" w:rsidRDefault="004500F0" w:rsidP="004500F0"/>
        </w:tc>
      </w:tr>
      <w:tr w:rsidR="004500F0" w14:paraId="7CFB765E" w14:textId="77777777" w:rsidTr="004500F0">
        <w:trPr>
          <w:trHeight w:val="783"/>
        </w:trPr>
        <w:tc>
          <w:tcPr>
            <w:tcW w:w="1260" w:type="dxa"/>
            <w:vMerge/>
          </w:tcPr>
          <w:p w14:paraId="79D597C2" w14:textId="77777777" w:rsidR="004500F0" w:rsidRPr="00DE759B" w:rsidRDefault="004500F0" w:rsidP="004500F0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22BDF25" w14:textId="77777777" w:rsidR="004500F0" w:rsidRDefault="004500F0" w:rsidP="004500F0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81C570C" w14:textId="77777777" w:rsidR="004500F0" w:rsidRDefault="004500F0" w:rsidP="004500F0"/>
        </w:tc>
        <w:tc>
          <w:tcPr>
            <w:tcW w:w="180" w:type="dxa"/>
          </w:tcPr>
          <w:p w14:paraId="32444193" w14:textId="77777777" w:rsidR="004500F0" w:rsidRPr="005579C9" w:rsidRDefault="004500F0" w:rsidP="004500F0"/>
        </w:tc>
        <w:tc>
          <w:tcPr>
            <w:tcW w:w="8100" w:type="dxa"/>
            <w:gridSpan w:val="4"/>
            <w:vMerge/>
          </w:tcPr>
          <w:p w14:paraId="7F94728D" w14:textId="77777777" w:rsidR="004500F0" w:rsidRPr="005579C9" w:rsidRDefault="004500F0" w:rsidP="004500F0"/>
        </w:tc>
      </w:tr>
      <w:tr w:rsidR="004500F0" w:rsidRPr="00AD0D32" w14:paraId="495302FF" w14:textId="77777777" w:rsidTr="004500F0">
        <w:trPr>
          <w:trHeight w:val="432"/>
        </w:trPr>
        <w:tc>
          <w:tcPr>
            <w:tcW w:w="10080" w:type="dxa"/>
            <w:gridSpan w:val="8"/>
          </w:tcPr>
          <w:p w14:paraId="55F8EAC2" w14:textId="77777777" w:rsidR="004500F0" w:rsidRPr="00AD0D32" w:rsidRDefault="004500F0" w:rsidP="004500F0"/>
        </w:tc>
      </w:tr>
      <w:tr w:rsidR="004500F0" w14:paraId="0AF3A7AC" w14:textId="77777777" w:rsidTr="004500F0">
        <w:trPr>
          <w:trHeight w:val="907"/>
        </w:trPr>
        <w:tc>
          <w:tcPr>
            <w:tcW w:w="5040" w:type="dxa"/>
            <w:gridSpan w:val="6"/>
          </w:tcPr>
          <w:p w14:paraId="10A6C768" w14:textId="77777777" w:rsidR="004500F0" w:rsidRPr="005579C9" w:rsidRDefault="004500F0" w:rsidP="004500F0">
            <w:pPr>
              <w:pStyle w:val="Heading1"/>
            </w:pPr>
            <w:sdt>
              <w:sdtPr>
                <w:id w:val="-1392877668"/>
                <w:placeholder>
                  <w:docPart w:val="02CB264800794368897AD372A620EB0D"/>
                </w:placeholder>
                <w:temporary/>
                <w:showingPlcHdr/>
                <w15:appearance w15:val="hidden"/>
              </w:sdtPr>
              <w:sdtContent>
                <w:r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693CA14B" w14:textId="77777777" w:rsidR="004500F0" w:rsidRPr="005579C9" w:rsidRDefault="004500F0" w:rsidP="004500F0"/>
        </w:tc>
        <w:tc>
          <w:tcPr>
            <w:tcW w:w="4770" w:type="dxa"/>
          </w:tcPr>
          <w:p w14:paraId="5604A325" w14:textId="77777777" w:rsidR="004500F0" w:rsidRPr="005579C9" w:rsidRDefault="004500F0" w:rsidP="004500F0">
            <w:pPr>
              <w:pStyle w:val="Heading1"/>
            </w:pPr>
            <w:sdt>
              <w:sdtPr>
                <w:id w:val="926163282"/>
                <w:placeholder>
                  <w:docPart w:val="0EF3486095074E739413405166293652"/>
                </w:placeholder>
                <w:temporary/>
                <w:showingPlcHdr/>
                <w15:appearance w15:val="hidden"/>
              </w:sdtPr>
              <w:sdtContent>
                <w:r>
                  <w:t>Activities</w:t>
                </w:r>
              </w:sdtContent>
            </w:sdt>
          </w:p>
        </w:tc>
      </w:tr>
      <w:tr w:rsidR="004500F0" w14:paraId="2A7AA35E" w14:textId="77777777" w:rsidTr="004500F0">
        <w:trPr>
          <w:trHeight w:val="783"/>
        </w:trPr>
        <w:tc>
          <w:tcPr>
            <w:tcW w:w="5040" w:type="dxa"/>
            <w:gridSpan w:val="6"/>
          </w:tcPr>
          <w:p w14:paraId="4074342C" w14:textId="77777777" w:rsidR="004500F0" w:rsidRPr="00457AA3" w:rsidRDefault="004500F0" w:rsidP="004500F0">
            <w:pPr>
              <w:pStyle w:val="ListBullet"/>
            </w:pPr>
            <w:sdt>
              <w:sdtPr>
                <w:id w:val="470179503"/>
                <w:placeholder>
                  <w:docPart w:val="1402DB893FC04793ABFFCDA1FB892322"/>
                </w:placeholder>
                <w:temporary/>
                <w:showingPlcHdr/>
                <w15:appearance w15:val="hidden"/>
              </w:sdtPr>
              <w:sdtContent>
                <w:r w:rsidRPr="00457AA3">
                  <w:t>Excellent communication skills, both verbal and written</w:t>
                </w:r>
              </w:sdtContent>
            </w:sdt>
          </w:p>
          <w:p w14:paraId="450248C9" w14:textId="77777777" w:rsidR="004500F0" w:rsidRDefault="004500F0" w:rsidP="004500F0">
            <w:pPr>
              <w:pStyle w:val="ListBullet"/>
            </w:pPr>
            <w:proofErr w:type="gramStart"/>
            <w:r>
              <w:t>HTML,CSS</w:t>
            </w:r>
            <w:proofErr w:type="gramEnd"/>
            <w:r>
              <w:t>,JS,BASIC JAVA,BASIC KNOWLEADGE OF PC.</w:t>
            </w:r>
          </w:p>
          <w:p w14:paraId="03AF27D5" w14:textId="77777777" w:rsidR="004500F0" w:rsidRPr="006E1507" w:rsidRDefault="004500F0" w:rsidP="004500F0">
            <w:pPr>
              <w:pStyle w:val="ListBullet"/>
            </w:pPr>
            <w:r>
              <w:t xml:space="preserve">Hard </w:t>
            </w:r>
            <w:proofErr w:type="gramStart"/>
            <w:r>
              <w:t>Working ,</w:t>
            </w:r>
            <w:proofErr w:type="gramEnd"/>
            <w:r>
              <w:t xml:space="preserve"> I take feedback positively.</w:t>
            </w:r>
          </w:p>
          <w:p w14:paraId="7197BD90" w14:textId="77777777" w:rsidR="004500F0" w:rsidRPr="005579C9" w:rsidRDefault="004500F0" w:rsidP="004500F0">
            <w:pPr>
              <w:pStyle w:val="ListBullet"/>
            </w:pPr>
            <w:sdt>
              <w:sdtPr>
                <w:id w:val="452449144"/>
                <w:placeholder>
                  <w:docPart w:val="A3AED3DF6AA547A6925F12266120C08C"/>
                </w:placeholder>
                <w:temporary/>
                <w:showingPlcHdr/>
                <w15:appearance w15:val="hidden"/>
              </w:sdtPr>
              <w:sdtContent>
                <w:r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65503D70" w14:textId="77777777" w:rsidR="004500F0" w:rsidRPr="006E1507" w:rsidRDefault="004500F0" w:rsidP="004500F0"/>
        </w:tc>
        <w:tc>
          <w:tcPr>
            <w:tcW w:w="4770" w:type="dxa"/>
          </w:tcPr>
          <w:p w14:paraId="5251E2E7" w14:textId="77777777" w:rsidR="004500F0" w:rsidRPr="005579C9" w:rsidRDefault="004500F0" w:rsidP="004500F0">
            <w:r>
              <w:t xml:space="preserve">In a free </w:t>
            </w:r>
            <w:proofErr w:type="gramStart"/>
            <w:r>
              <w:t>time  participate</w:t>
            </w:r>
            <w:proofErr w:type="gramEnd"/>
            <w:r>
              <w:t xml:space="preserve"> the sports competition like.(cricket , marathon , running competition ).</w:t>
            </w:r>
          </w:p>
        </w:tc>
      </w:tr>
    </w:tbl>
    <w:p w14:paraId="10891D78" w14:textId="0C9B217E" w:rsidR="009C2411" w:rsidRDefault="004500F0" w:rsidP="009C2411">
      <w:r>
        <w:rPr>
          <w:noProof/>
          <w:lang w:val="en-AU" w:eastAsia="en-AU"/>
        </w:rPr>
        <w:t xml:space="preserve"> </w:t>
      </w:r>
      <w:r w:rsidR="00AB5A73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104B907B" wp14:editId="409C471A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1B227" w14:textId="24935098" w:rsidR="00C57CCB" w:rsidRDefault="00C57CCB" w:rsidP="00C57C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B907B" id="Group 3" o:spid="_x0000_s1026" alt="&quot;&quot;" style="position:absolute;margin-left:560.8pt;margin-top:-45pt;width:612pt;height:11in;z-index:-251656192;mso-position-horizontal:right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  <v:textbox>
                    <w:txbxContent>
                      <w:p w14:paraId="2E81B227" w14:textId="24935098" w:rsidR="00C57CCB" w:rsidRDefault="00C57CCB" w:rsidP="00C57CCB">
                        <w:pPr>
                          <w:jc w:val="center"/>
                        </w:pPr>
                      </w:p>
                    </w:txbxContent>
                  </v:textbox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p w14:paraId="2BA5BCDF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40AC0" w14:textId="77777777" w:rsidR="00B02E3C" w:rsidRDefault="00B02E3C" w:rsidP="003D42E9">
      <w:r>
        <w:separator/>
      </w:r>
    </w:p>
  </w:endnote>
  <w:endnote w:type="continuationSeparator" w:id="0">
    <w:p w14:paraId="760BAB02" w14:textId="77777777" w:rsidR="00B02E3C" w:rsidRDefault="00B02E3C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FBE8D" w14:textId="77777777" w:rsidR="00B02E3C" w:rsidRDefault="00B02E3C" w:rsidP="003D42E9">
      <w:r>
        <w:separator/>
      </w:r>
    </w:p>
  </w:footnote>
  <w:footnote w:type="continuationSeparator" w:id="0">
    <w:p w14:paraId="0107EBB2" w14:textId="77777777" w:rsidR="00B02E3C" w:rsidRDefault="00B02E3C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CB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2F7077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4300C"/>
    <w:rsid w:val="004500F0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A15B95"/>
    <w:rsid w:val="00A457B0"/>
    <w:rsid w:val="00A6401B"/>
    <w:rsid w:val="00A9448F"/>
    <w:rsid w:val="00AB5A73"/>
    <w:rsid w:val="00AD0D32"/>
    <w:rsid w:val="00B02E3C"/>
    <w:rsid w:val="00B067CD"/>
    <w:rsid w:val="00B70A77"/>
    <w:rsid w:val="00B758ED"/>
    <w:rsid w:val="00BA6B97"/>
    <w:rsid w:val="00C57CCB"/>
    <w:rsid w:val="00C832BD"/>
    <w:rsid w:val="00C96FF2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04E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FF83F929A784F008F864EAF5A344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962D2-2E92-404A-9FB0-E02A80C5C7D8}"/>
      </w:docPartPr>
      <w:docPartBody>
        <w:p w:rsidR="00000000" w:rsidRDefault="009621C6" w:rsidP="009621C6">
          <w:pPr>
            <w:pStyle w:val="1FF83F929A784F008F864EAF5A344343"/>
          </w:pPr>
          <w:r w:rsidRPr="00CF1A49">
            <w:t>Experience</w:t>
          </w:r>
        </w:p>
      </w:docPartBody>
    </w:docPart>
    <w:docPart>
      <w:docPartPr>
        <w:name w:val="02CB264800794368897AD372A620E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1B955-C1F5-4047-A690-B2C4833C8C34}"/>
      </w:docPartPr>
      <w:docPartBody>
        <w:p w:rsidR="00000000" w:rsidRDefault="009621C6" w:rsidP="009621C6">
          <w:pPr>
            <w:pStyle w:val="02CB264800794368897AD372A620EB0D"/>
          </w:pPr>
          <w:r w:rsidRPr="00CF1A49">
            <w:t>Skills</w:t>
          </w:r>
        </w:p>
      </w:docPartBody>
    </w:docPart>
    <w:docPart>
      <w:docPartPr>
        <w:name w:val="0EF3486095074E739413405166293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D1F4-14FB-4E3B-8C54-9C388713EB6E}"/>
      </w:docPartPr>
      <w:docPartBody>
        <w:p w:rsidR="00000000" w:rsidRDefault="009621C6" w:rsidP="009621C6">
          <w:pPr>
            <w:pStyle w:val="0EF3486095074E739413405166293652"/>
          </w:pPr>
          <w:r>
            <w:t>Activities</w:t>
          </w:r>
        </w:p>
      </w:docPartBody>
    </w:docPart>
    <w:docPart>
      <w:docPartPr>
        <w:name w:val="1402DB893FC04793ABFFCDA1FB892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FE10-DB4F-480B-B2DD-5CF55B444CE9}"/>
      </w:docPartPr>
      <w:docPartBody>
        <w:p w:rsidR="00000000" w:rsidRDefault="009621C6" w:rsidP="009621C6">
          <w:pPr>
            <w:pStyle w:val="1402DB893FC04793ABFFCDA1FB892322"/>
          </w:pPr>
          <w:r w:rsidRPr="00457AA3">
            <w:t>Excellent communication skills, both verbal and written</w:t>
          </w:r>
        </w:p>
      </w:docPartBody>
    </w:docPart>
    <w:docPart>
      <w:docPartPr>
        <w:name w:val="A3AED3DF6AA547A6925F12266120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5C8D0-5670-41BF-BF97-D9C06FEC5709}"/>
      </w:docPartPr>
      <w:docPartBody>
        <w:p w:rsidR="00000000" w:rsidRDefault="009621C6" w:rsidP="009621C6">
          <w:pPr>
            <w:pStyle w:val="A3AED3DF6AA547A6925F12266120C08C"/>
          </w:pPr>
          <w:r w:rsidRPr="00FA479E">
            <w:t>Ability to collaborate effectively with healthcare providers and other team members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C6"/>
    <w:rsid w:val="0028761A"/>
    <w:rsid w:val="002F7077"/>
    <w:rsid w:val="009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D606BDA62B49A1AC4DAED73A249DB2">
    <w:name w:val="B5D606BDA62B49A1AC4DAED73A249DB2"/>
  </w:style>
  <w:style w:type="paragraph" w:customStyle="1" w:styleId="FECD50CEF16C40618729160A2306B33B">
    <w:name w:val="FECD50CEF16C40618729160A2306B33B"/>
  </w:style>
  <w:style w:type="paragraph" w:customStyle="1" w:styleId="655C313F587A41888FC358E5E4DBDBA9">
    <w:name w:val="655C313F587A41888FC358E5E4DBDBA9"/>
  </w:style>
  <w:style w:type="paragraph" w:customStyle="1" w:styleId="A54D318796454C4E838784F173E2AAF6">
    <w:name w:val="A54D318796454C4E838784F173E2AAF6"/>
  </w:style>
  <w:style w:type="paragraph" w:customStyle="1" w:styleId="AAB25494B6EF4221B60575424E6CD943">
    <w:name w:val="AAB25494B6EF4221B60575424E6CD943"/>
  </w:style>
  <w:style w:type="paragraph" w:customStyle="1" w:styleId="3D348EF4C0F441E28F8C9892C274C6CE">
    <w:name w:val="3D348EF4C0F441E28F8C9892C274C6CE"/>
  </w:style>
  <w:style w:type="paragraph" w:customStyle="1" w:styleId="A539F95B3F184A7B9E716AE0C5B37BD6">
    <w:name w:val="A539F95B3F184A7B9E716AE0C5B37BD6"/>
  </w:style>
  <w:style w:type="paragraph" w:customStyle="1" w:styleId="22D2572AFB364F76830394C9049B39EF">
    <w:name w:val="22D2572AFB364F76830394C9049B39EF"/>
  </w:style>
  <w:style w:type="paragraph" w:customStyle="1" w:styleId="B1671B0BCC0149FABFC300B6899AEB57">
    <w:name w:val="B1671B0BCC0149FABFC300B6899AEB57"/>
  </w:style>
  <w:style w:type="paragraph" w:customStyle="1" w:styleId="8E6104B11F014929B3E473D3FCC467F1">
    <w:name w:val="8E6104B11F014929B3E473D3FCC467F1"/>
  </w:style>
  <w:style w:type="paragraph" w:customStyle="1" w:styleId="F1FF68EEA6294E119079266800DD3FFF">
    <w:name w:val="F1FF68EEA6294E119079266800DD3FFF"/>
  </w:style>
  <w:style w:type="paragraph" w:customStyle="1" w:styleId="DCF02235B3334E17B391F45AAF79A008">
    <w:name w:val="DCF02235B3334E17B391F45AAF79A008"/>
  </w:style>
  <w:style w:type="paragraph" w:customStyle="1" w:styleId="9EAEA7E97236447BA27E638377C4AB8A">
    <w:name w:val="9EAEA7E97236447BA27E638377C4AB8A"/>
  </w:style>
  <w:style w:type="paragraph" w:customStyle="1" w:styleId="D1621914C75046139D5A244742DC8DF2">
    <w:name w:val="D1621914C75046139D5A244742DC8DF2"/>
  </w:style>
  <w:style w:type="paragraph" w:customStyle="1" w:styleId="41828604DE4A4BC98CB773AB48DA53BD">
    <w:name w:val="41828604DE4A4BC98CB773AB48DA53BD"/>
  </w:style>
  <w:style w:type="paragraph" w:customStyle="1" w:styleId="B3BFBA4F0D4A484DB7B4DB3F8D9B5E7F">
    <w:name w:val="B3BFBA4F0D4A484DB7B4DB3F8D9B5E7F"/>
  </w:style>
  <w:style w:type="paragraph" w:customStyle="1" w:styleId="3D84C20187964DE794C0B20391642D75">
    <w:name w:val="3D84C20187964DE794C0B20391642D75"/>
  </w:style>
  <w:style w:type="paragraph" w:customStyle="1" w:styleId="EDD4771D6C8E4C62A5B9FF6C43AB15DB">
    <w:name w:val="EDD4771D6C8E4C62A5B9FF6C43AB15DB"/>
  </w:style>
  <w:style w:type="paragraph" w:customStyle="1" w:styleId="FF5B83A0D8514262921F8DB4753D4780">
    <w:name w:val="FF5B83A0D8514262921F8DB4753D4780"/>
  </w:style>
  <w:style w:type="paragraph" w:customStyle="1" w:styleId="35D9073C5C0349BA953D7823211725DD">
    <w:name w:val="35D9073C5C0349BA953D7823211725DD"/>
  </w:style>
  <w:style w:type="paragraph" w:customStyle="1" w:styleId="F566496F858B46E2964EB9D1FECAA521">
    <w:name w:val="F566496F858B46E2964EB9D1FECAA521"/>
  </w:style>
  <w:style w:type="paragraph" w:customStyle="1" w:styleId="4FB94FFA2791432285BAED3E27D1B767">
    <w:name w:val="4FB94FFA2791432285BAED3E27D1B767"/>
  </w:style>
  <w:style w:type="paragraph" w:customStyle="1" w:styleId="0487AC7B62544761A8A89D57786A2514">
    <w:name w:val="0487AC7B62544761A8A89D57786A2514"/>
  </w:style>
  <w:style w:type="paragraph" w:customStyle="1" w:styleId="FAB96A3DC5D548E7A8FF0CFCF4FDB743">
    <w:name w:val="FAB96A3DC5D548E7A8FF0CFCF4FDB743"/>
  </w:style>
  <w:style w:type="paragraph" w:customStyle="1" w:styleId="44FAE948352747C4B7CA80FEECADADFF">
    <w:name w:val="44FAE948352747C4B7CA80FEECADADFF"/>
  </w:style>
  <w:style w:type="paragraph" w:customStyle="1" w:styleId="AAD9D9791C3F4AD8889F86F180EBAC6A">
    <w:name w:val="AAD9D9791C3F4AD8889F86F180EBAC6A"/>
  </w:style>
  <w:style w:type="paragraph" w:customStyle="1" w:styleId="B38C1EC89C0D4CB09DFAF6421918ACB1">
    <w:name w:val="B38C1EC89C0D4CB09DFAF6421918ACB1"/>
  </w:style>
  <w:style w:type="paragraph" w:customStyle="1" w:styleId="4E1935411FCA4CD791FF4EBA6434407D">
    <w:name w:val="4E1935411FCA4CD791FF4EBA6434407D"/>
    <w:rsid w:val="009621C6"/>
  </w:style>
  <w:style w:type="paragraph" w:customStyle="1" w:styleId="1FF83F929A784F008F864EAF5A344343">
    <w:name w:val="1FF83F929A784F008F864EAF5A344343"/>
    <w:rsid w:val="009621C6"/>
  </w:style>
  <w:style w:type="paragraph" w:customStyle="1" w:styleId="02CB264800794368897AD372A620EB0D">
    <w:name w:val="02CB264800794368897AD372A620EB0D"/>
    <w:rsid w:val="009621C6"/>
  </w:style>
  <w:style w:type="paragraph" w:customStyle="1" w:styleId="0EF3486095074E739413405166293652">
    <w:name w:val="0EF3486095074E739413405166293652"/>
    <w:rsid w:val="009621C6"/>
  </w:style>
  <w:style w:type="paragraph" w:customStyle="1" w:styleId="1402DB893FC04793ABFFCDA1FB892322">
    <w:name w:val="1402DB893FC04793ABFFCDA1FB892322"/>
    <w:rsid w:val="009621C6"/>
  </w:style>
  <w:style w:type="paragraph" w:customStyle="1" w:styleId="A3AED3DF6AA547A6925F12266120C08C">
    <w:name w:val="A3AED3DF6AA547A6925F12266120C08C"/>
    <w:rsid w:val="00962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2024-06-28T14:01:00Z</dcterms:created>
  <dcterms:modified xsi:type="dcterms:W3CDTF">2024-06-28T14:46:00Z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